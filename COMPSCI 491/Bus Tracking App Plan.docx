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391" w:rsidRDefault="0091417D">
      <w:pPr>
        <w:pStyle w:val="Title"/>
      </w:pPr>
      <w:r>
        <w:t>Bloomsburg University</w:t>
      </w:r>
      <w:r w:rsidR="008F5733">
        <w:br/>
      </w:r>
      <w:r>
        <w:t>Bus Tracking App</w:t>
      </w:r>
    </w:p>
    <w:sdt>
      <w:sdtPr>
        <w:id w:val="216403978"/>
        <w:placeholder>
          <w:docPart w:val="8B8BA7FCD64042E0AA8E8CDB77D35DAC"/>
        </w:placeholder>
        <w:date w:fullDate="2016-08-31T00:00:00Z">
          <w:dateFormat w:val="MMMM d, yyyy"/>
          <w:lid w:val="en-US"/>
          <w:storeMappedDataAs w:val="dateTime"/>
          <w:calendar w:val="gregorian"/>
        </w:date>
      </w:sdtPr>
      <w:sdtEndPr/>
      <w:sdtContent>
        <w:p w:rsidR="00D03391" w:rsidRDefault="0091417D">
          <w:pPr>
            <w:pStyle w:val="Subtitle"/>
          </w:pPr>
          <w:r>
            <w:t>August 31, 2016</w:t>
          </w:r>
        </w:p>
      </w:sdtContent>
    </w:sdt>
    <w:p w:rsidR="00D03391" w:rsidRDefault="008F5733">
      <w:pPr>
        <w:pStyle w:val="Heading1"/>
      </w:pPr>
      <w:r>
        <w:t>Overview</w:t>
      </w:r>
    </w:p>
    <w:p w:rsidR="00D03391" w:rsidRDefault="008F5733">
      <w:pPr>
        <w:pStyle w:val="Heading2"/>
      </w:pPr>
      <w:r>
        <w:t>Project Background and Description</w:t>
      </w:r>
    </w:p>
    <w:sdt>
      <w:sdtPr>
        <w:id w:val="-2113425653"/>
        <w:placeholder>
          <w:docPart w:val="70E5E85E5665465E8830095936D7FAC0"/>
        </w:placeholder>
        <w15:appearance w15:val="hidden"/>
      </w:sdtPr>
      <w:sdtEndPr/>
      <w:sdtContent>
        <w:p w:rsidR="00D03391" w:rsidRDefault="00870A1C" w:rsidP="0053100C">
          <w:r>
            <w:t xml:space="preserve">Create a bus tracking web application that can be used by students to help determine when </w:t>
          </w:r>
          <w:r w:rsidR="00E25316">
            <w:t>an upper campus bus will arrive. The web application will be available for computers and mobile devices. The project will take advantage of GPS services on both the student’s devices and modules that will be installed in the busses to provide bus locations on a map and the next bus’s estimated time of arrival.</w:t>
          </w:r>
        </w:p>
      </w:sdtContent>
    </w:sdt>
    <w:p w:rsidR="0053100C" w:rsidRDefault="0053100C" w:rsidP="0053100C">
      <w:pPr>
        <w:pStyle w:val="Heading2"/>
      </w:pPr>
      <w:r>
        <w:t>Project Scope</w:t>
      </w:r>
    </w:p>
    <w:p w:rsidR="0053100C" w:rsidRDefault="0053100C" w:rsidP="0053100C">
      <w:r>
        <w:t>The scope of this project defined as</w:t>
      </w:r>
      <w:r w:rsidR="008D4DB6">
        <w:t>,</w:t>
      </w:r>
      <w:r>
        <w:t xml:space="preserve"> but not limited to</w:t>
      </w:r>
      <w:r w:rsidR="008D4DB6">
        <w:t>,</w:t>
      </w:r>
      <w:r>
        <w:t xml:space="preserve"> the </w:t>
      </w:r>
      <w:r w:rsidR="0091417D">
        <w:t xml:space="preserve">prototype </w:t>
      </w:r>
      <w:r>
        <w:t xml:space="preserve">objectives listed </w:t>
      </w:r>
      <w:r w:rsidR="0091417D">
        <w:t>below</w:t>
      </w:r>
      <w:r>
        <w:t>.</w:t>
      </w:r>
      <w:r w:rsidR="0091417D">
        <w:t xml:space="preserve"> Prototype objectives are expected to be completed by the end of the 2016 Fall Semester.</w:t>
      </w:r>
      <w:r>
        <w:t xml:space="preserve"> If </w:t>
      </w:r>
      <w:r w:rsidR="0091417D">
        <w:t>prototype</w:t>
      </w:r>
      <w:r>
        <w:t xml:space="preserve"> objectives are completed earlier than projected, </w:t>
      </w:r>
      <w:r w:rsidR="0091417D">
        <w:t>we will proceed with the post-prototype objectives.</w:t>
      </w:r>
    </w:p>
    <w:p w:rsidR="0091417D" w:rsidRDefault="0091417D" w:rsidP="0091417D">
      <w:pPr>
        <w:pStyle w:val="Heading2"/>
      </w:pPr>
      <w:r>
        <w:t>Prototype Objectives</w:t>
      </w:r>
    </w:p>
    <w:p w:rsidR="0091417D" w:rsidRPr="00E25316" w:rsidRDefault="0091417D" w:rsidP="0091417D">
      <w:pPr>
        <w:pStyle w:val="ListParagraph"/>
        <w:numPr>
          <w:ilvl w:val="0"/>
          <w:numId w:val="5"/>
        </w:numPr>
      </w:pPr>
      <w:r w:rsidRPr="00E25316">
        <w:t>Create and configure GPS boxes.</w:t>
      </w:r>
    </w:p>
    <w:p w:rsidR="0091417D" w:rsidRPr="00E25316" w:rsidRDefault="0091417D" w:rsidP="0091417D">
      <w:pPr>
        <w:pStyle w:val="ListParagraph"/>
        <w:numPr>
          <w:ilvl w:val="0"/>
          <w:numId w:val="5"/>
        </w:numPr>
      </w:pPr>
      <w:r w:rsidRPr="00E25316">
        <w:t>Configure and program a web server to display bus GPS information.</w:t>
      </w:r>
    </w:p>
    <w:p w:rsidR="0091417D" w:rsidRDefault="0091417D" w:rsidP="0053100C">
      <w:pPr>
        <w:pStyle w:val="ListParagraph"/>
        <w:numPr>
          <w:ilvl w:val="0"/>
          <w:numId w:val="5"/>
        </w:numPr>
      </w:pPr>
      <w:r>
        <w:t>Demonstrate the</w:t>
      </w:r>
      <w:r w:rsidRPr="00E25316">
        <w:t xml:space="preserve"> proof-of-concept prototype.</w:t>
      </w:r>
    </w:p>
    <w:p w:rsidR="0091417D" w:rsidRDefault="0091417D" w:rsidP="0091417D">
      <w:pPr>
        <w:pStyle w:val="Heading2"/>
      </w:pPr>
      <w:r>
        <w:t>Post-Prototype Objectives</w:t>
      </w:r>
    </w:p>
    <w:p w:rsidR="0091417D" w:rsidRPr="00E25316" w:rsidRDefault="0091417D" w:rsidP="0091417D">
      <w:pPr>
        <w:pStyle w:val="ListParagraph"/>
        <w:numPr>
          <w:ilvl w:val="0"/>
          <w:numId w:val="5"/>
        </w:numPr>
      </w:pPr>
      <w:r w:rsidRPr="00E25316">
        <w:t>Test prototype in actual buses and gather addition information.</w:t>
      </w:r>
    </w:p>
    <w:p w:rsidR="0091417D" w:rsidRPr="00E25316" w:rsidRDefault="0091417D" w:rsidP="0091417D">
      <w:pPr>
        <w:pStyle w:val="ListParagraph"/>
        <w:numPr>
          <w:ilvl w:val="0"/>
          <w:numId w:val="5"/>
        </w:numPr>
      </w:pPr>
      <w:r w:rsidRPr="00E25316">
        <w:t>Determine if more powerful components are needed for GPS modules.</w:t>
      </w:r>
    </w:p>
    <w:p w:rsidR="0091417D" w:rsidRPr="00E25316" w:rsidRDefault="0091417D" w:rsidP="0091417D">
      <w:pPr>
        <w:pStyle w:val="ListParagraph"/>
        <w:numPr>
          <w:ilvl w:val="0"/>
          <w:numId w:val="5"/>
        </w:numPr>
      </w:pPr>
      <w:r w:rsidRPr="00E25316">
        <w:t>Tweak code and program additional features into the web application.</w:t>
      </w:r>
    </w:p>
    <w:p w:rsidR="0091417D" w:rsidRPr="0053100C" w:rsidRDefault="0091417D" w:rsidP="0091417D">
      <w:pPr>
        <w:pStyle w:val="ListParagraph"/>
        <w:numPr>
          <w:ilvl w:val="0"/>
          <w:numId w:val="5"/>
        </w:numPr>
      </w:pPr>
      <w:r w:rsidRPr="00E25316">
        <w:t>Write a follow-up report for Software Engineering class to continue project</w:t>
      </w:r>
    </w:p>
    <w:p w:rsidR="00D03391" w:rsidRDefault="008F5733">
      <w:pPr>
        <w:pStyle w:val="Heading2"/>
      </w:pPr>
      <w:r>
        <w:t>Deliverables</w:t>
      </w:r>
    </w:p>
    <w:p w:rsidR="00C77FD8" w:rsidRDefault="00B71527" w:rsidP="00E25316">
      <w:r>
        <w:t>Biw</w:t>
      </w:r>
      <w:r w:rsidR="00E25316">
        <w:t>eekly updates.</w:t>
      </w:r>
      <w:r w:rsidR="00E25316">
        <w:br/>
        <w:t>A demonstration of the completed prototype.</w:t>
      </w:r>
      <w:r w:rsidR="008D4DB6">
        <w:br/>
        <w:t>Source code for prototype.</w:t>
      </w:r>
    </w:p>
    <w:p w:rsidR="00C77FD8" w:rsidRDefault="00C77FD8" w:rsidP="00C77FD8">
      <w:pPr>
        <w:pStyle w:val="ListParagraph"/>
        <w:numPr>
          <w:ilvl w:val="0"/>
          <w:numId w:val="7"/>
        </w:numPr>
      </w:pPr>
      <w:r>
        <w:t xml:space="preserve">Module Source Code: </w:t>
      </w:r>
      <w:hyperlink r:id="rId9" w:history="1">
        <w:r w:rsidRPr="007B094A">
          <w:rPr>
            <w:rStyle w:val="Hyperlink"/>
          </w:rPr>
          <w:t>https://github.com/DanielPany/BloomBus-Module</w:t>
        </w:r>
      </w:hyperlink>
    </w:p>
    <w:p w:rsidR="00C77FD8" w:rsidRDefault="00C77FD8" w:rsidP="00C77FD8">
      <w:pPr>
        <w:pStyle w:val="ListParagraph"/>
        <w:numPr>
          <w:ilvl w:val="0"/>
          <w:numId w:val="7"/>
        </w:numPr>
      </w:pPr>
      <w:r>
        <w:t xml:space="preserve">Server Source Code: </w:t>
      </w:r>
      <w:hyperlink r:id="rId10" w:history="1">
        <w:r w:rsidRPr="007B094A">
          <w:rPr>
            <w:rStyle w:val="Hyperlink"/>
          </w:rPr>
          <w:t>https://github.com/DanielPany/BloomBus-Server</w:t>
        </w:r>
      </w:hyperlink>
    </w:p>
    <w:p w:rsidR="00C77FD8" w:rsidRPr="00E25316" w:rsidRDefault="00C77FD8" w:rsidP="00C77FD8">
      <w:pPr>
        <w:pStyle w:val="ListParagraph"/>
      </w:pPr>
      <w:bookmarkStart w:id="0" w:name="_GoBack"/>
      <w:bookmarkEnd w:id="0"/>
    </w:p>
    <w:p w:rsidR="00D03391" w:rsidRDefault="0091417D" w:rsidP="00E25316">
      <w:pPr>
        <w:pStyle w:val="Heading2"/>
      </w:pPr>
      <w:r>
        <w:t>Project Team</w:t>
      </w:r>
    </w:p>
    <w:p w:rsidR="0091417D" w:rsidRDefault="0091417D" w:rsidP="00E25316">
      <w:r>
        <w:t>Daniel Pany</w:t>
      </w:r>
      <w:r>
        <w:br/>
        <w:t>Rio Weber</w:t>
      </w:r>
    </w:p>
    <w:p w:rsidR="0091417D" w:rsidRDefault="0091417D" w:rsidP="0091417D">
      <w:r>
        <w:br w:type="page"/>
      </w:r>
    </w:p>
    <w:p w:rsidR="0091417D" w:rsidRDefault="0091417D" w:rsidP="0091417D">
      <w:pPr>
        <w:pStyle w:val="Heading2"/>
      </w:pPr>
      <w:r>
        <w:lastRenderedPageBreak/>
        <w:t>Timeline</w:t>
      </w:r>
    </w:p>
    <w:tbl>
      <w:tblPr>
        <w:tblStyle w:val="ProjectScopeTable"/>
        <w:tblW w:w="0" w:type="auto"/>
        <w:tblLook w:val="04A0" w:firstRow="1" w:lastRow="0" w:firstColumn="1" w:lastColumn="0" w:noHBand="0" w:noVBand="1"/>
      </w:tblPr>
      <w:tblGrid>
        <w:gridCol w:w="1705"/>
        <w:gridCol w:w="7645"/>
      </w:tblGrid>
      <w:tr w:rsidR="0091417D" w:rsidTr="00F6794E">
        <w:trPr>
          <w:cnfStyle w:val="100000000000" w:firstRow="1" w:lastRow="0" w:firstColumn="0" w:lastColumn="0" w:oddVBand="0" w:evenVBand="0" w:oddHBand="0" w:evenHBand="0" w:firstRowFirstColumn="0" w:firstRowLastColumn="0" w:lastRowFirstColumn="0" w:lastRowLastColumn="0"/>
        </w:trPr>
        <w:tc>
          <w:tcPr>
            <w:tcW w:w="1705" w:type="dxa"/>
          </w:tcPr>
          <w:p w:rsidR="0091417D" w:rsidRDefault="0091417D" w:rsidP="00F6794E">
            <w:pPr>
              <w:jc w:val="center"/>
            </w:pPr>
            <w:r>
              <w:t>Week</w:t>
            </w:r>
          </w:p>
        </w:tc>
        <w:tc>
          <w:tcPr>
            <w:tcW w:w="7645" w:type="dxa"/>
          </w:tcPr>
          <w:p w:rsidR="0091417D" w:rsidRDefault="0091417D" w:rsidP="00F6794E">
            <w:pPr>
              <w:jc w:val="center"/>
            </w:pPr>
          </w:p>
        </w:tc>
      </w:tr>
      <w:tr w:rsidR="0091417D" w:rsidTr="00F6794E">
        <w:tc>
          <w:tcPr>
            <w:tcW w:w="1705" w:type="dxa"/>
          </w:tcPr>
          <w:p w:rsidR="00F6794E" w:rsidRDefault="00F6794E" w:rsidP="00F6794E">
            <w:pPr>
              <w:jc w:val="center"/>
            </w:pPr>
            <w:r>
              <w:t>Week 1 – 8/29</w:t>
            </w:r>
          </w:p>
        </w:tc>
        <w:tc>
          <w:tcPr>
            <w:tcW w:w="7645" w:type="dxa"/>
          </w:tcPr>
          <w:p w:rsidR="0091417D" w:rsidRDefault="00F6794E" w:rsidP="0091417D">
            <w:r>
              <w:t>Discussing and planning the project approach.</w:t>
            </w:r>
          </w:p>
        </w:tc>
      </w:tr>
      <w:tr w:rsidR="0091417D" w:rsidTr="00F6794E">
        <w:tc>
          <w:tcPr>
            <w:tcW w:w="1705" w:type="dxa"/>
          </w:tcPr>
          <w:p w:rsidR="0091417D" w:rsidRDefault="00F6794E" w:rsidP="00F6794E">
            <w:pPr>
              <w:jc w:val="center"/>
            </w:pPr>
            <w:r>
              <w:t>Week 2 – 9/5</w:t>
            </w:r>
          </w:p>
        </w:tc>
        <w:tc>
          <w:tcPr>
            <w:tcW w:w="7645" w:type="dxa"/>
          </w:tcPr>
          <w:p w:rsidR="0091417D" w:rsidRDefault="00F6794E" w:rsidP="00CB43C8">
            <w:r>
              <w:t>Researching and practicing MEAN</w:t>
            </w:r>
            <w:r w:rsidR="00CB43C8">
              <w:t xml:space="preserve"> server backend, and order</w:t>
            </w:r>
            <w:r>
              <w:t xml:space="preserve"> prototype parts</w:t>
            </w:r>
            <w:r w:rsidR="00CB43C8">
              <w:t>.</w:t>
            </w:r>
          </w:p>
        </w:tc>
      </w:tr>
      <w:tr w:rsidR="0091417D" w:rsidTr="00F6794E">
        <w:tc>
          <w:tcPr>
            <w:tcW w:w="1705" w:type="dxa"/>
          </w:tcPr>
          <w:p w:rsidR="0091417D" w:rsidRDefault="00F6794E" w:rsidP="00F6794E">
            <w:pPr>
              <w:jc w:val="center"/>
            </w:pPr>
            <w:r>
              <w:t>Week 3 – 9/12</w:t>
            </w:r>
          </w:p>
        </w:tc>
        <w:tc>
          <w:tcPr>
            <w:tcW w:w="7645" w:type="dxa"/>
          </w:tcPr>
          <w:p w:rsidR="0091417D" w:rsidRDefault="00F6794E" w:rsidP="0091417D">
            <w:r>
              <w:t>Soldering prototype parts and setting up main server.</w:t>
            </w:r>
          </w:p>
        </w:tc>
      </w:tr>
      <w:tr w:rsidR="0091417D" w:rsidTr="00F6794E">
        <w:tc>
          <w:tcPr>
            <w:tcW w:w="1705" w:type="dxa"/>
          </w:tcPr>
          <w:p w:rsidR="0091417D" w:rsidRDefault="00F6794E" w:rsidP="00F6794E">
            <w:pPr>
              <w:jc w:val="center"/>
            </w:pPr>
            <w:r>
              <w:t>Week 4 – 9/19</w:t>
            </w:r>
          </w:p>
        </w:tc>
        <w:tc>
          <w:tcPr>
            <w:tcW w:w="7645" w:type="dxa"/>
          </w:tcPr>
          <w:p w:rsidR="0091417D" w:rsidRDefault="00F6794E" w:rsidP="00CB43C8">
            <w:r>
              <w:t xml:space="preserve">Configuring </w:t>
            </w:r>
            <w:r w:rsidR="00CB43C8">
              <w:t>GPS</w:t>
            </w:r>
            <w:r>
              <w:t xml:space="preserve"> Module and Web Server for testing purposes.</w:t>
            </w:r>
          </w:p>
        </w:tc>
      </w:tr>
      <w:tr w:rsidR="0091417D" w:rsidTr="00F6794E">
        <w:tc>
          <w:tcPr>
            <w:tcW w:w="1705" w:type="dxa"/>
          </w:tcPr>
          <w:p w:rsidR="00F6794E" w:rsidRDefault="00F6794E" w:rsidP="00F6794E">
            <w:pPr>
              <w:jc w:val="center"/>
            </w:pPr>
            <w:r>
              <w:t>Week 5 – 9/26</w:t>
            </w:r>
          </w:p>
        </w:tc>
        <w:tc>
          <w:tcPr>
            <w:tcW w:w="7645" w:type="dxa"/>
          </w:tcPr>
          <w:p w:rsidR="0091417D" w:rsidRDefault="00F6794E" w:rsidP="00CB43C8">
            <w:r>
              <w:t xml:space="preserve">Configuring </w:t>
            </w:r>
            <w:r w:rsidR="00CB43C8">
              <w:t>GPS</w:t>
            </w:r>
            <w:r>
              <w:t xml:space="preserve"> Module and Web Server for testing purposes.</w:t>
            </w:r>
          </w:p>
        </w:tc>
      </w:tr>
      <w:tr w:rsidR="0091417D" w:rsidTr="00F6794E">
        <w:tc>
          <w:tcPr>
            <w:tcW w:w="1705" w:type="dxa"/>
          </w:tcPr>
          <w:p w:rsidR="0091417D" w:rsidRDefault="00F6794E" w:rsidP="00F6794E">
            <w:pPr>
              <w:jc w:val="center"/>
            </w:pPr>
            <w:r>
              <w:t>Week 6 – 10/3</w:t>
            </w:r>
          </w:p>
        </w:tc>
        <w:tc>
          <w:tcPr>
            <w:tcW w:w="7645" w:type="dxa"/>
          </w:tcPr>
          <w:p w:rsidR="0091417D" w:rsidRDefault="00CB43C8" w:rsidP="00CB43C8">
            <w:r>
              <w:t>Configuring GPS Module and Web Server for testing purposes.</w:t>
            </w:r>
          </w:p>
        </w:tc>
      </w:tr>
      <w:tr w:rsidR="00CB43C8" w:rsidTr="00F6794E">
        <w:tc>
          <w:tcPr>
            <w:tcW w:w="1705" w:type="dxa"/>
          </w:tcPr>
          <w:p w:rsidR="00CB43C8" w:rsidRDefault="00CB43C8" w:rsidP="00CB43C8">
            <w:pPr>
              <w:jc w:val="center"/>
            </w:pPr>
            <w:r>
              <w:t>Week 7 – 10/10</w:t>
            </w:r>
          </w:p>
        </w:tc>
        <w:tc>
          <w:tcPr>
            <w:tcW w:w="7645" w:type="dxa"/>
          </w:tcPr>
          <w:p w:rsidR="00CB43C8" w:rsidRDefault="00CB43C8" w:rsidP="00CB43C8">
            <w:r>
              <w:t>Test GPS Module and troubleshoot issues.</w:t>
            </w:r>
          </w:p>
        </w:tc>
      </w:tr>
      <w:tr w:rsidR="00CB43C8" w:rsidTr="00F6794E">
        <w:tc>
          <w:tcPr>
            <w:tcW w:w="1705" w:type="dxa"/>
          </w:tcPr>
          <w:p w:rsidR="00CB43C8" w:rsidRDefault="00CB43C8" w:rsidP="00CB43C8">
            <w:pPr>
              <w:jc w:val="center"/>
            </w:pPr>
            <w:r>
              <w:t>Week 8 – 10/17</w:t>
            </w:r>
          </w:p>
        </w:tc>
        <w:tc>
          <w:tcPr>
            <w:tcW w:w="7645" w:type="dxa"/>
          </w:tcPr>
          <w:p w:rsidR="00CB43C8" w:rsidRDefault="00CB43C8" w:rsidP="00CB43C8">
            <w:r>
              <w:t>Fix issues and consolidate/refine code.</w:t>
            </w:r>
          </w:p>
        </w:tc>
      </w:tr>
      <w:tr w:rsidR="00CB43C8" w:rsidTr="00F6794E">
        <w:tc>
          <w:tcPr>
            <w:tcW w:w="1705" w:type="dxa"/>
          </w:tcPr>
          <w:p w:rsidR="00CB43C8" w:rsidRDefault="00CB43C8" w:rsidP="00CB43C8">
            <w:pPr>
              <w:jc w:val="center"/>
            </w:pPr>
            <w:r>
              <w:t>Week 9 – 10/24</w:t>
            </w:r>
          </w:p>
        </w:tc>
        <w:tc>
          <w:tcPr>
            <w:tcW w:w="7645" w:type="dxa"/>
          </w:tcPr>
          <w:p w:rsidR="00CB43C8" w:rsidRDefault="00CB43C8" w:rsidP="00CB43C8">
            <w:r>
              <w:t>Test GPS Module with car and troubleshoot issues.</w:t>
            </w:r>
          </w:p>
        </w:tc>
      </w:tr>
      <w:tr w:rsidR="00CB43C8" w:rsidTr="00F6794E">
        <w:tc>
          <w:tcPr>
            <w:tcW w:w="1705" w:type="dxa"/>
          </w:tcPr>
          <w:p w:rsidR="00CB43C8" w:rsidRDefault="00CB43C8" w:rsidP="00CB43C8">
            <w:pPr>
              <w:jc w:val="center"/>
            </w:pPr>
            <w:r>
              <w:t>Week 10 – 10/31</w:t>
            </w:r>
          </w:p>
        </w:tc>
        <w:tc>
          <w:tcPr>
            <w:tcW w:w="7645" w:type="dxa"/>
          </w:tcPr>
          <w:p w:rsidR="00CB43C8" w:rsidRDefault="00CB43C8" w:rsidP="00CB43C8">
            <w:r>
              <w:t>Design Web Application.</w:t>
            </w:r>
          </w:p>
        </w:tc>
      </w:tr>
      <w:tr w:rsidR="00CB43C8" w:rsidTr="00F6794E">
        <w:tc>
          <w:tcPr>
            <w:tcW w:w="1705" w:type="dxa"/>
          </w:tcPr>
          <w:p w:rsidR="00CB43C8" w:rsidRDefault="00CB43C8" w:rsidP="00CB43C8">
            <w:pPr>
              <w:jc w:val="center"/>
            </w:pPr>
            <w:r>
              <w:t>Week 11 – 11/7</w:t>
            </w:r>
          </w:p>
        </w:tc>
        <w:tc>
          <w:tcPr>
            <w:tcW w:w="7645" w:type="dxa"/>
          </w:tcPr>
          <w:p w:rsidR="00CB43C8" w:rsidRDefault="00CB43C8" w:rsidP="00CB43C8">
            <w:r>
              <w:t>Design Web Application.</w:t>
            </w:r>
          </w:p>
        </w:tc>
      </w:tr>
      <w:tr w:rsidR="00CB43C8" w:rsidTr="00F6794E">
        <w:tc>
          <w:tcPr>
            <w:tcW w:w="1705" w:type="dxa"/>
          </w:tcPr>
          <w:p w:rsidR="00CB43C8" w:rsidRDefault="00CB43C8" w:rsidP="00CB43C8">
            <w:pPr>
              <w:jc w:val="center"/>
            </w:pPr>
            <w:r>
              <w:t>Week 12 – 11/14</w:t>
            </w:r>
          </w:p>
        </w:tc>
        <w:tc>
          <w:tcPr>
            <w:tcW w:w="7645" w:type="dxa"/>
          </w:tcPr>
          <w:p w:rsidR="00CB43C8" w:rsidRDefault="00CB43C8" w:rsidP="00CB43C8">
            <w:r>
              <w:t>Design Web Application.</w:t>
            </w:r>
          </w:p>
        </w:tc>
      </w:tr>
      <w:tr w:rsidR="00CB43C8" w:rsidTr="00F6794E">
        <w:tc>
          <w:tcPr>
            <w:tcW w:w="1705" w:type="dxa"/>
          </w:tcPr>
          <w:p w:rsidR="00CB43C8" w:rsidRDefault="00CB43C8" w:rsidP="00CB43C8">
            <w:pPr>
              <w:jc w:val="center"/>
            </w:pPr>
            <w:r>
              <w:t>Week 13 – 11/21</w:t>
            </w:r>
          </w:p>
        </w:tc>
        <w:tc>
          <w:tcPr>
            <w:tcW w:w="7645" w:type="dxa"/>
          </w:tcPr>
          <w:p w:rsidR="00CB43C8" w:rsidRDefault="00CB43C8" w:rsidP="00CB43C8">
            <w:r>
              <w:t>Add phone compatibility to web application.</w:t>
            </w:r>
          </w:p>
        </w:tc>
      </w:tr>
      <w:tr w:rsidR="00CB43C8" w:rsidTr="00F6794E">
        <w:tc>
          <w:tcPr>
            <w:tcW w:w="1705" w:type="dxa"/>
          </w:tcPr>
          <w:p w:rsidR="00CB43C8" w:rsidRDefault="00CB43C8" w:rsidP="00CB43C8">
            <w:pPr>
              <w:jc w:val="center"/>
            </w:pPr>
            <w:r>
              <w:t>Week 14 – 11/28</w:t>
            </w:r>
          </w:p>
        </w:tc>
        <w:tc>
          <w:tcPr>
            <w:tcW w:w="7645" w:type="dxa"/>
          </w:tcPr>
          <w:p w:rsidR="00CB43C8" w:rsidRDefault="00CB43C8" w:rsidP="00CB43C8">
            <w:r>
              <w:t>Demonstrate prototype to faculty.</w:t>
            </w:r>
          </w:p>
        </w:tc>
      </w:tr>
      <w:tr w:rsidR="00CB43C8" w:rsidTr="00F6794E">
        <w:tc>
          <w:tcPr>
            <w:tcW w:w="1705" w:type="dxa"/>
          </w:tcPr>
          <w:p w:rsidR="00CB43C8" w:rsidRDefault="00CB43C8" w:rsidP="00CB43C8">
            <w:pPr>
              <w:jc w:val="center"/>
            </w:pPr>
            <w:r>
              <w:t>Week 15 – 12/5</w:t>
            </w:r>
          </w:p>
        </w:tc>
        <w:tc>
          <w:tcPr>
            <w:tcW w:w="7645" w:type="dxa"/>
          </w:tcPr>
          <w:p w:rsidR="00CB43C8" w:rsidRDefault="00CB43C8" w:rsidP="00CB43C8">
            <w:r>
              <w:t>Write follow-up report to be used for the Software Engineering class.</w:t>
            </w:r>
          </w:p>
        </w:tc>
      </w:tr>
    </w:tbl>
    <w:p w:rsidR="0091417D" w:rsidRPr="0091417D" w:rsidRDefault="0091417D" w:rsidP="0091417D"/>
    <w:p w:rsidR="0091417D" w:rsidRDefault="0091417D" w:rsidP="0091417D"/>
    <w:p w:rsidR="0091417D" w:rsidRDefault="00A9164A" w:rsidP="0091417D">
      <w:pPr>
        <w:pStyle w:val="Heading2"/>
      </w:pPr>
      <w:r>
        <w:t>Project Parts</w:t>
      </w:r>
    </w:p>
    <w:p w:rsidR="00B71527" w:rsidRDefault="00A9164A" w:rsidP="00B71527">
      <w:pPr>
        <w:pStyle w:val="ListParagraph"/>
        <w:numPr>
          <w:ilvl w:val="0"/>
          <w:numId w:val="6"/>
        </w:numPr>
      </w:pPr>
      <w:r>
        <w:t>GPS Breakout:</w:t>
      </w:r>
      <w:r w:rsidR="00B71527">
        <w:t xml:space="preserve"> </w:t>
      </w:r>
      <w:hyperlink r:id="rId11" w:history="1">
        <w:r w:rsidR="00B71527" w:rsidRPr="00CE1BC3">
          <w:rPr>
            <w:rStyle w:val="Hyperlink"/>
          </w:rPr>
          <w:t>https://www.amazon.com/Adafruit-Ultimate-GPS-Breakout-channel/dp/B00GLW4016/ref=sr_1_1?ie=UTF8&amp;qid=1472675660&amp;sr=8-1&amp;keywords=gps+breakout</w:t>
        </w:r>
      </w:hyperlink>
    </w:p>
    <w:p w:rsidR="00B71527" w:rsidRDefault="00A9164A" w:rsidP="00B71527">
      <w:pPr>
        <w:pStyle w:val="ListParagraph"/>
        <w:numPr>
          <w:ilvl w:val="0"/>
          <w:numId w:val="6"/>
        </w:numPr>
      </w:pPr>
      <w:proofErr w:type="spellStart"/>
      <w:r>
        <w:t>XBee</w:t>
      </w:r>
      <w:proofErr w:type="spellEnd"/>
      <w:r>
        <w:t xml:space="preserve"> </w:t>
      </w:r>
      <w:r w:rsidR="008F5733">
        <w:t>Socket</w:t>
      </w:r>
      <w:r>
        <w:t>:</w:t>
      </w:r>
      <w:r w:rsidR="00B71527">
        <w:t xml:space="preserve"> </w:t>
      </w:r>
      <w:hyperlink r:id="rId12" w:history="1">
        <w:r w:rsidR="00B71527" w:rsidRPr="00CE1BC3">
          <w:rPr>
            <w:rStyle w:val="Hyperlink"/>
          </w:rPr>
          <w:t>https://www.amazon.com/Adafruit-100492-XBee-Adapter-kit/dp/B00NAY3M2Q/ref=sr_1_6?ie=UTF8&amp;qid=1472675615&amp;sr=8-6&amp;keywords=xbee</w:t>
        </w:r>
      </w:hyperlink>
    </w:p>
    <w:p w:rsidR="00A9164A" w:rsidRDefault="00A9164A" w:rsidP="00B71527">
      <w:pPr>
        <w:pStyle w:val="ListParagraph"/>
        <w:numPr>
          <w:ilvl w:val="0"/>
          <w:numId w:val="6"/>
        </w:numPr>
      </w:pPr>
      <w:r>
        <w:t>Arduino:</w:t>
      </w:r>
      <w:r w:rsidR="00B71527">
        <w:t xml:space="preserve"> </w:t>
      </w:r>
      <w:hyperlink r:id="rId13" w:history="1">
        <w:r w:rsidR="00B71527" w:rsidRPr="00CE1BC3">
          <w:rPr>
            <w:rStyle w:val="Hyperlink"/>
          </w:rPr>
          <w:t>https://www.amazon.com/Arduino-Uno-Microcontroller-SMD-Model/dp/B008GRTSV6/ref=sr_1_2?ie=UTF8&amp;qid=1472675605&amp;sr=8-2&amp;keywords=arduino</w:t>
        </w:r>
      </w:hyperlink>
    </w:p>
    <w:p w:rsidR="00B71527" w:rsidRPr="00A9164A" w:rsidRDefault="00B71527" w:rsidP="00B71527">
      <w:pPr>
        <w:pStyle w:val="ListParagraph"/>
      </w:pPr>
    </w:p>
    <w:p w:rsidR="0091417D" w:rsidRPr="0091417D" w:rsidRDefault="0091417D" w:rsidP="0091417D"/>
    <w:sectPr w:rsidR="0091417D" w:rsidRPr="0091417D">
      <w:headerReference w:type="default" r:id="rId14"/>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A1C" w:rsidRDefault="00870A1C">
      <w:pPr>
        <w:spacing w:after="0" w:line="240" w:lineRule="auto"/>
      </w:pPr>
      <w:r>
        <w:separator/>
      </w:r>
    </w:p>
  </w:endnote>
  <w:endnote w:type="continuationSeparator" w:id="0">
    <w:p w:rsidR="00870A1C" w:rsidRDefault="00870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A1C" w:rsidRDefault="00870A1C">
      <w:pPr>
        <w:spacing w:after="0" w:line="240" w:lineRule="auto"/>
      </w:pPr>
      <w:r>
        <w:separator/>
      </w:r>
    </w:p>
  </w:footnote>
  <w:footnote w:type="continuationSeparator" w:id="0">
    <w:p w:rsidR="00870A1C" w:rsidRDefault="00870A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391" w:rsidRDefault="008F5733">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3391" w:rsidRDefault="008F5733">
                          <w:pPr>
                            <w:pStyle w:val="Footer"/>
                          </w:pPr>
                          <w:r>
                            <w:fldChar w:fldCharType="begin"/>
                          </w:r>
                          <w:r>
                            <w:instrText xml:space="preserve"> PAGE   \* MERGEFORMAT </w:instrText>
                          </w:r>
                          <w:r>
                            <w:fldChar w:fldCharType="separate"/>
                          </w:r>
                          <w:r w:rsidR="00C77FD8">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D03391" w:rsidRDefault="008F5733">
                    <w:pPr>
                      <w:pStyle w:val="Footer"/>
                    </w:pPr>
                    <w:r>
                      <w:fldChar w:fldCharType="begin"/>
                    </w:r>
                    <w:r>
                      <w:instrText xml:space="preserve"> PAGE   \* MERGEFORMAT </w:instrText>
                    </w:r>
                    <w:r>
                      <w:fldChar w:fldCharType="separate"/>
                    </w:r>
                    <w:r w:rsidR="00C77FD8">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880BD6"/>
    <w:multiLevelType w:val="hybridMultilevel"/>
    <w:tmpl w:val="A964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11866"/>
    <w:multiLevelType w:val="hybridMultilevel"/>
    <w:tmpl w:val="63AA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37A61"/>
    <w:multiLevelType w:val="hybridMultilevel"/>
    <w:tmpl w:val="73A0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5"/>
    <w:lvlOverride w:ilvl="0">
      <w:startOverride w:val="1"/>
    </w:lvlOverride>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A1C"/>
    <w:rsid w:val="003855D3"/>
    <w:rsid w:val="0053100C"/>
    <w:rsid w:val="00870A1C"/>
    <w:rsid w:val="008D4DB6"/>
    <w:rsid w:val="008F5733"/>
    <w:rsid w:val="0091417D"/>
    <w:rsid w:val="00A9164A"/>
    <w:rsid w:val="00B71527"/>
    <w:rsid w:val="00C77FD8"/>
    <w:rsid w:val="00C82387"/>
    <w:rsid w:val="00CB43C8"/>
    <w:rsid w:val="00D03391"/>
    <w:rsid w:val="00E25316"/>
    <w:rsid w:val="00F6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B0F3892-ABA4-4828-A063-F8AA3CDD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NormalWeb">
    <w:name w:val="Normal (Web)"/>
    <w:basedOn w:val="Normal"/>
    <w:uiPriority w:val="99"/>
    <w:semiHidden/>
    <w:unhideWhenUsed/>
    <w:rsid w:val="00E2531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E25316"/>
    <w:pPr>
      <w:ind w:left="720"/>
      <w:contextualSpacing/>
    </w:pPr>
  </w:style>
  <w:style w:type="character" w:styleId="Hyperlink">
    <w:name w:val="Hyperlink"/>
    <w:basedOn w:val="DefaultParagraphFont"/>
    <w:uiPriority w:val="99"/>
    <w:unhideWhenUsed/>
    <w:rsid w:val="00B71527"/>
    <w:rPr>
      <w:color w:val="40ACD1" w:themeColor="hyperlink"/>
      <w:u w:val="single"/>
    </w:rPr>
  </w:style>
  <w:style w:type="character" w:styleId="FollowedHyperlink">
    <w:name w:val="FollowedHyperlink"/>
    <w:basedOn w:val="DefaultParagraphFont"/>
    <w:uiPriority w:val="99"/>
    <w:semiHidden/>
    <w:unhideWhenUsed/>
    <w:rsid w:val="008F5733"/>
    <w:rPr>
      <w:color w:val="92588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96811">
      <w:bodyDiv w:val="1"/>
      <w:marLeft w:val="0"/>
      <w:marRight w:val="0"/>
      <w:marTop w:val="0"/>
      <w:marBottom w:val="0"/>
      <w:divBdr>
        <w:top w:val="none" w:sz="0" w:space="0" w:color="auto"/>
        <w:left w:val="none" w:sz="0" w:space="0" w:color="auto"/>
        <w:bottom w:val="none" w:sz="0" w:space="0" w:color="auto"/>
        <w:right w:val="none" w:sz="0" w:space="0" w:color="auto"/>
      </w:divBdr>
    </w:div>
    <w:div w:id="194310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mazon.com/Arduino-Uno-Microcontroller-SMD-Model/dp/B008GRTSV6/ref=sr_1_2?ie=UTF8&amp;qid=1472675605&amp;sr=8-2&amp;keywords=arduin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mazon.com/Adafruit-100492-XBee-Adapter-kit/dp/B00NAY3M2Q/ref=sr_1_6?ie=UTF8&amp;qid=1472675615&amp;sr=8-6&amp;keywords=xbe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com/Adafruit-Ultimate-GPS-Breakout-channel/dp/B00GLW4016/ref=sr_1_1?ie=UTF8&amp;qid=1472675660&amp;sr=8-1&amp;keywords=gps+breakou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DanielPany/BloomBus-Server" TargetMode="External"/><Relationship Id="rId4" Type="http://schemas.openxmlformats.org/officeDocument/2006/relationships/styles" Target="styles.xml"/><Relationship Id="rId9" Type="http://schemas.openxmlformats.org/officeDocument/2006/relationships/hyperlink" Target="https://github.com/DanielPany/BloomBus-Module"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p92071\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8BA7FCD64042E0AA8E8CDB77D35DAC"/>
        <w:category>
          <w:name w:val="General"/>
          <w:gallery w:val="placeholder"/>
        </w:category>
        <w:types>
          <w:type w:val="bbPlcHdr"/>
        </w:types>
        <w:behaviors>
          <w:behavior w:val="content"/>
        </w:behaviors>
        <w:guid w:val="{26B63B5C-D62D-4756-AAB6-92BFDA269CF0}"/>
      </w:docPartPr>
      <w:docPartBody>
        <w:p w:rsidR="003958B1" w:rsidRDefault="003958B1">
          <w:pPr>
            <w:pStyle w:val="8B8BA7FCD64042E0AA8E8CDB77D35DAC"/>
          </w:pPr>
          <w:r>
            <w:t>[Select Date]</w:t>
          </w:r>
        </w:p>
      </w:docPartBody>
    </w:docPart>
    <w:docPart>
      <w:docPartPr>
        <w:name w:val="70E5E85E5665465E8830095936D7FAC0"/>
        <w:category>
          <w:name w:val="General"/>
          <w:gallery w:val="placeholder"/>
        </w:category>
        <w:types>
          <w:type w:val="bbPlcHdr"/>
        </w:types>
        <w:behaviors>
          <w:behavior w:val="content"/>
        </w:behaviors>
        <w:guid w:val="{401DF029-ECCA-4629-9D6E-BF9AEA76961D}"/>
      </w:docPartPr>
      <w:docPartBody>
        <w:p w:rsidR="003958B1" w:rsidRDefault="003958B1">
          <w:pPr>
            <w:pStyle w:val="70E5E85E5665465E8830095936D7FAC0"/>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B1"/>
    <w:rsid w:val="0039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09730720514CA0B0B1CEE14452C73A">
    <w:name w:val="3909730720514CA0B0B1CEE14452C73A"/>
  </w:style>
  <w:style w:type="paragraph" w:customStyle="1" w:styleId="8B8BA7FCD64042E0AA8E8CDB77D35DAC">
    <w:name w:val="8B8BA7FCD64042E0AA8E8CDB77D35DAC"/>
  </w:style>
  <w:style w:type="character" w:styleId="PlaceholderText">
    <w:name w:val="Placeholder Text"/>
    <w:basedOn w:val="DefaultParagraphFont"/>
    <w:uiPriority w:val="99"/>
    <w:semiHidden/>
    <w:rPr>
      <w:color w:val="808080"/>
    </w:rPr>
  </w:style>
  <w:style w:type="paragraph" w:customStyle="1" w:styleId="70E5E85E5665465E8830095936D7FAC0">
    <w:name w:val="70E5E85E5665465E8830095936D7FA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25C1612D-DAF0-4A13-B83C-291A94070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83</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 Tech</dc:creator>
  <cp:keywords/>
  <cp:lastModifiedBy>Daniel Pany</cp:lastModifiedBy>
  <cp:revision>6</cp:revision>
  <dcterms:created xsi:type="dcterms:W3CDTF">2016-08-31T20:28:00Z</dcterms:created>
  <dcterms:modified xsi:type="dcterms:W3CDTF">2016-08-31T21:53:00Z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